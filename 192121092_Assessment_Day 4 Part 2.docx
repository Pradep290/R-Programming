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rPr>
          <w:rFonts w:hint="eastAsia"/>
        </w:rPr>
        <w:t>ITA0448 – STATISTICS WITH R PROGRAMMING FOR VECTORIZED EXPRESSION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NAME : </w:t>
      </w:r>
      <w:r>
        <w:t>PRADEEP B</w:t>
      </w:r>
    </w:p>
    <w:p>
      <w:pPr>
        <w:rPr>
          <w:rFonts w:hint="eastAsia"/>
        </w:rPr>
      </w:pPr>
      <w:r>
        <w:rPr>
          <w:rFonts w:hint="eastAsia"/>
        </w:rPr>
        <w:t>REG NO : 1921210</w:t>
      </w:r>
      <w:r>
        <w:t>92</w:t>
      </w:r>
      <w:bookmarkStart w:id="0" w:name="_GoBack"/>
      <w:bookmarkEnd w:id="0"/>
    </w:p>
    <w:p>
      <w:pPr>
        <w:rPr>
          <w:rFonts w:hint="eastAsia"/>
        </w:rPr>
      </w:pPr>
      <w:r>
        <w:t xml:space="preserve">                                                                         </w:t>
      </w:r>
      <w:r>
        <w:rPr>
          <w:rFonts w:hint="eastAsia"/>
        </w:rPr>
        <w:t xml:space="preserve">DAY </w:t>
      </w:r>
      <w:r>
        <w:t>4</w:t>
      </w:r>
    </w:p>
    <w:p>
      <w:r>
        <w:t xml:space="preserve">                                                                   </w:t>
      </w:r>
      <w:r>
        <w:rPr>
          <w:rFonts w:hint="eastAsia"/>
        </w:rPr>
        <w:t xml:space="preserve">ASSESSMENT </w:t>
      </w:r>
    </w:p>
    <w:p/>
    <w:p>
      <w:r>
        <w:t>1. Suppose that the data for analysis includes the attribute age. The age values for the data</w:t>
      </w:r>
    </w:p>
    <w:p>
      <w:r>
        <w:t>tuples are (in increasing order) 13, 15, 16, 16, 19, 20, 20, 21, 22, 22, 25, 25, 25, 25, 30, 33,</w:t>
      </w:r>
    </w:p>
    <w:p>
      <w:r>
        <w:t xml:space="preserve">33, 35, 35, 35, 35, 36, 40, 45, 46, 52, 70. What is the median? </w:t>
      </w:r>
    </w:p>
    <w:p/>
    <w:p/>
    <w:p>
      <w:r>
        <w:t>code :</w:t>
      </w:r>
    </w:p>
    <w:p>
      <w:r>
        <w:t>ages &lt;- c(13, 15, 16, 16, 19, 20, 20, 21, 22, 22, 25, 25, 25, 25, 30, 33, 33, 35, 35, 35, 35, 36, 40, 45, 46, 52, 70)</w:t>
      </w:r>
    </w:p>
    <w:p>
      <w:r>
        <w:t>sorted_ages &lt;- sort(ages)</w:t>
      </w:r>
    </w:p>
    <w:p>
      <w:r>
        <w:t>median_age &lt;- median(sorted_ages)</w:t>
      </w:r>
    </w:p>
    <w:p>
      <w:r>
        <w:t>output:</w:t>
      </w:r>
    </w:p>
    <w:p>
      <w:r>
        <w:t>[1] 25</w:t>
      </w:r>
    </w:p>
    <w:p/>
    <w:p>
      <w:r>
        <w:t>2. Suppose that the data for analysis includes the attribute age. The age values for the data</w:t>
      </w:r>
    </w:p>
    <w:p>
      <w:r>
        <w:t>tuples are (in increasing order) 13, 15, 16, 16, 19, 20, 20, 21, 22, 22, 25, 25, 25, 25, 30, 33,</w:t>
      </w:r>
    </w:p>
    <w:p>
      <w:r>
        <w:t>33, 35, 35, 35, 35, 36, 40, 45, 46, 52, 70.</w:t>
      </w:r>
    </w:p>
    <w:p>
      <w:r>
        <w:t>Can you find (roughly) the first quartile (Q1) and the third quartile (Q3) of the data?</w:t>
      </w:r>
    </w:p>
    <w:p/>
    <w:p>
      <w:r>
        <w:t>code:</w:t>
      </w:r>
    </w:p>
    <w:p/>
    <w:p>
      <w:r>
        <w:t>ages &lt;- c(13, 15, 16, 16, 19, 20, 20, 21, 22, 22, 25, 25, 25, 25, 30, 33, 33, 35, 35, 35, 35, 36, 40, 45, 46, 52, 70)</w:t>
      </w:r>
    </w:p>
    <w:p>
      <w:r>
        <w:t>Q1 &lt;- quantile(ages, 0.25)</w:t>
      </w:r>
    </w:p>
    <w:p>
      <w:r>
        <w:t>Q3 &lt;- quantile(ages, 0.75)</w:t>
      </w:r>
    </w:p>
    <w:p>
      <w:r>
        <w:t>&gt; Q1</w:t>
      </w:r>
    </w:p>
    <w:p>
      <w:r>
        <w:t xml:space="preserve"> 25% </w:t>
      </w:r>
    </w:p>
    <w:p>
      <w:r>
        <w:t xml:space="preserve">  20 </w:t>
      </w:r>
    </w:p>
    <w:p/>
    <w:p>
      <w:r>
        <w:t>&gt; Q3</w:t>
      </w:r>
    </w:p>
    <w:p>
      <w:r>
        <w:t xml:space="preserve"> 75% </w:t>
      </w:r>
    </w:p>
    <w:p>
      <w:r>
        <w:t xml:space="preserve">  35 </w:t>
      </w:r>
    </w:p>
    <w:p>
      <w:r>
        <w:t>3.Load iris Dataset which is inbuilt in R .explore the dataset in terms of dimension and</w:t>
      </w:r>
    </w:p>
    <w:p>
      <w:r>
        <w:t>summary statistics (2M)</w:t>
      </w:r>
    </w:p>
    <w:p/>
    <w:p>
      <w:r>
        <w:t>code:</w:t>
      </w:r>
    </w:p>
    <w:p>
      <w:r>
        <w:t>data(iris)</w:t>
      </w:r>
    </w:p>
    <w:p>
      <w:r>
        <w:t>dim(iris)</w:t>
      </w:r>
    </w:p>
    <w:p>
      <w:r>
        <w:t>[1] 150   5</w:t>
      </w:r>
    </w:p>
    <w:p>
      <w:r>
        <w:t>head(iris)</w:t>
      </w:r>
    </w:p>
    <w:p>
      <w:r>
        <w:t>summary(iris)</w:t>
      </w:r>
    </w:p>
    <w:p/>
    <w:p>
      <w:r>
        <w:t xml:space="preserve">  Sepal.Length    Sepal.Width     Petal.Length    Petal.Width          Species  </w:t>
      </w:r>
    </w:p>
    <w:p>
      <w:r>
        <w:t xml:space="preserve"> Min.   :4.300   Min.   :2.000   Min.   :1.000   Min.   :0.100   setosa    :50  </w:t>
      </w:r>
    </w:p>
    <w:p>
      <w:r>
        <w:t xml:space="preserve"> 1st Qu.:5.100   1st Qu.:2.800   1st Qu.:1.600   1st Qu.:0.300   versicolor:50  </w:t>
      </w:r>
    </w:p>
    <w:p>
      <w:r>
        <w:t xml:space="preserve"> Median :5.800   Median :3.000   Median :4.350   Median :1.300   virginica :50  </w:t>
      </w:r>
    </w:p>
    <w:p>
      <w:r>
        <w:t xml:space="preserve"> Mean   :5.843   Mean   :3.057   Mean   :3.758   Mean   :1.199                  </w:t>
      </w:r>
    </w:p>
    <w:p>
      <w:r>
        <w:t xml:space="preserve"> 3rd Qu.:6.400   3rd Qu.:3.300   3rd Qu.:5.100   3rd Qu.:1.800                  </w:t>
      </w:r>
    </w:p>
    <w:p>
      <w:r>
        <w:t xml:space="preserve"> Max.   :7.900   Max.   :4.400   Max.   :6.900   Max.   :2.500                  </w:t>
      </w:r>
    </w:p>
    <w:p/>
    <w:p>
      <w:r>
        <w:t>4.Find the categorical column data and convert that to factor form, also find the number of</w:t>
      </w:r>
    </w:p>
    <w:p>
      <w:r>
        <w:t>rows for each factors in dataset. (2)</w:t>
      </w:r>
    </w:p>
    <w:p/>
    <w:p>
      <w:r>
        <w:t>iris$Species &lt;- as.factor(iris$Species)</w:t>
      </w:r>
    </w:p>
    <w:p>
      <w:r>
        <w:t>table(iris$Species)</w:t>
      </w:r>
    </w:p>
    <w:p>
      <w:r>
        <w:t xml:space="preserve">setosa versicolor  virginica </w:t>
      </w:r>
    </w:p>
    <w:p>
      <w:r>
        <w:t xml:space="preserve">    50         50         50 </w:t>
      </w:r>
    </w:p>
    <w:p>
      <w:r>
        <w:t>5. Find mean of numeric data in dataset based on Species group. and plot Bar chart (use</w:t>
      </w:r>
    </w:p>
    <w:p>
      <w:r>
        <w:t>ggplot ) to interpret same (8m)</w:t>
      </w:r>
    </w:p>
    <w:p/>
    <w:p>
      <w:r>
        <w:t>library(dplyr)</w:t>
      </w:r>
    </w:p>
    <w:p>
      <w:r>
        <w:t>library(ggplot2)</w:t>
      </w:r>
    </w:p>
    <w:p/>
    <w:p>
      <w:r>
        <w:t>dataset &lt;- read.csv("my_dataset.csv")</w:t>
      </w:r>
    </w:p>
    <w:p/>
    <w:p>
      <w:r>
        <w:t>species_means &lt;- dataset %&gt;%</w:t>
      </w:r>
    </w:p>
    <w:p>
      <w:r>
        <w:t xml:space="preserve">  group_by(Species) %&gt;%</w:t>
      </w:r>
    </w:p>
    <w:p>
      <w:r>
        <w:t xml:space="preserve">  summarize(mean = mean(NumericData))</w:t>
      </w:r>
    </w:p>
    <w:p>
      <w:r>
        <w:t>ggplot(species_means, aes(x = Species, y = mean)) +</w:t>
      </w:r>
    </w:p>
    <w:p>
      <w:r>
        <w:t xml:space="preserve">  geom_bar(stat = "identity") +</w:t>
      </w:r>
    </w:p>
    <w:p>
      <w:r>
        <w:t xml:space="preserve">  labs(title = "Mean Numeric Data by Species",</w:t>
      </w:r>
    </w:p>
    <w:p>
      <w:r>
        <w:t xml:space="preserve">       x = "Species",</w:t>
      </w:r>
    </w:p>
    <w:p>
      <w:r>
        <w:t xml:space="preserve">       y = "Mean Numeric Data")</w:t>
      </w:r>
    </w:p>
    <w:p/>
    <w:p>
      <w:r>
        <w:t>library(ggplot2)</w:t>
      </w:r>
    </w:p>
    <w:p>
      <w:r>
        <w:t>data(iris)</w:t>
      </w:r>
    </w:p>
    <w:p/>
    <w:p>
      <w:r>
        <w:t>6.Draw a suitable plot which summaries statistical parameter of Sepal.Width based on</w:t>
      </w:r>
    </w:p>
    <w:p>
      <w:r>
        <w:t>Species group(6m)</w:t>
      </w:r>
    </w:p>
    <w:p>
      <w:r>
        <w:t>ggplot(iris, aes(x = Species, y = Sepal.Width, fill = Species)) +</w:t>
      </w:r>
    </w:p>
    <w:p>
      <w:r>
        <w:t xml:space="preserve">  geom_boxplot() +</w:t>
      </w:r>
    </w:p>
    <w:p>
      <w:r>
        <w:t xml:space="preserve">  labs(x = "Species", y = "Sepal Width", title = "Box plot of Sepal Width by Species")</w:t>
      </w:r>
    </w:p>
    <w:p/>
    <w:p>
      <w:r>
        <w:t>7. Draw a suitable plot to find the skewness of the data for Sepal.Width and print the</w:t>
      </w:r>
    </w:p>
    <w:p>
      <w:r>
        <w:t>comment about skewness. (6m)</w:t>
      </w:r>
    </w:p>
    <w:p>
      <w:r>
        <w:t>library(ggplot2)</w:t>
      </w:r>
    </w:p>
    <w:p/>
    <w:p/>
    <w:p>
      <w:r>
        <w:t>data(iris)</w:t>
      </w:r>
    </w:p>
    <w:p/>
    <w:p>
      <w:r>
        <w:t>ggplot(iris, aes(x = Sepal.Width)) +</w:t>
      </w:r>
    </w:p>
    <w:p>
      <w:r>
        <w:t xml:space="preserve">  geom_histogram(aes(y = ..density..), bins = 20, color = "black</w:t>
      </w:r>
    </w:p>
    <w:p/>
    <w:p>
      <w:r>
        <w:t>8.Draw ggplot2 scatterplot showing the variables Sepal.Length and Petal.Length grouped by</w:t>
      </w:r>
    </w:p>
    <w:p>
      <w:r>
        <w:t>the three-level factor “Species”. (6m)</w:t>
      </w:r>
    </w:p>
    <w:p/>
    <w:p>
      <w:r>
        <w:t>library(ggplot2)</w:t>
      </w:r>
    </w:p>
    <w:p/>
    <w:p>
      <w:r>
        <w:t>data(iris)</w:t>
      </w:r>
    </w:p>
    <w:p>
      <w:r>
        <w:t>ggplot(iris, aes(x = Sepal.Length, y = Petal.Length, color = Species)) +</w:t>
      </w:r>
    </w:p>
    <w:p>
      <w:r>
        <w:t xml:space="preserve">  geom_point() +</w:t>
      </w:r>
    </w:p>
    <w:p>
      <w:r>
        <w:t xml:space="preserve">  labs(x = "Sepal Length", y = "Petal Length", color = "Species")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4</Pages>
  <Words>529</Words>
  <Characters>2676</Characters>
  <Lines>108</Lines>
  <Paragraphs>82</Paragraphs>
  <CharactersWithSpaces>3491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ramya ananthasivaram</dc:creator>
  <cp:lastModifiedBy>vivo user</cp:lastModifiedBy>
  <cp:revision>1</cp:revision>
  <dcterms:created xsi:type="dcterms:W3CDTF">2023-03-23T08:57:00Z</dcterms:created>
  <dcterms:modified xsi:type="dcterms:W3CDTF">2023-03-23T06:41:28Z</dcterms:modified>
</cp:coreProperties>
</file>