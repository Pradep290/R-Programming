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Arial Narrow" w:hAnsi="Arial Narrow"/>
          <w:b/>
          <w:bCs/>
          <w:i/>
          <w:iCs/>
          <w:sz w:val="44"/>
          <w:szCs w:val="44"/>
          <w:u w:val="single"/>
          <w14:shadow w14:sx="100000" w14:sy="100000" w14:blurRad="50800" w14:dir="16200000" w14:dist="38100" w14:algn="b">
            <w14:srgbClr w14:val="000000">
              <w14:alpha w14:val="60000"/>
            </w14:srgbClr>
          </w14:shadow>
          <w:lang w:val="en-US"/>
        </w:rPr>
      </w:pPr>
      <w:r>
        <w:rPr>
          <w:rFonts w:ascii="Arial Narrow" w:hAnsi="Arial Narrow"/>
          <w:b/>
          <w:bCs/>
          <w:i/>
          <w:iCs/>
          <w:sz w:val="44"/>
          <w:szCs w:val="44"/>
          <w:u w:val="single"/>
          <w:lang w:val="en-US"/>
        </w:rPr>
        <w:t>I</w:t>
      </w:r>
      <w:r>
        <w:rPr>
          <w:rFonts w:ascii="Arial Narrow" w:hAnsi="Arial Narrow"/>
          <w:b/>
          <w:bCs/>
          <w:i/>
          <w:iCs/>
          <w:sz w:val="44"/>
          <w:szCs w:val="44"/>
          <w:u w:val="single"/>
          <w14:shadow w14:sx="100000" w14:sy="100000" w14:blurRad="50800" w14:dir="16200000" w14:dist="38100" w14:algn="b">
            <w14:srgbClr w14:val="000000">
              <w14:alpha w14:val="60000"/>
            </w14:srgbClr>
          </w14:shadow>
          <w:lang w:val="en-US"/>
        </w:rPr>
        <w:t xml:space="preserve">TA0448 – STATISTICS WITH R PROGRMMING </w:t>
      </w:r>
    </w:p>
    <w:p>
      <w:pPr>
        <w:jc w:val="both"/>
        <w:rPr>
          <w:rFonts w:ascii="Arial Narrow" w:hAnsi="Arial Narrow"/>
          <w:b/>
          <w:bCs/>
          <w:i/>
          <w:iCs/>
          <w:sz w:val="44"/>
          <w:szCs w:val="44"/>
          <w:u w:val="single"/>
          <w14:shadow w14:sx="100000" w14:sy="100000" w14:blurRad="50800" w14:dir="16200000" w14:dist="38100" w14:algn="b">
            <w14:srgbClr w14:val="000000">
              <w14:alpha w14:val="60000"/>
            </w14:srgbClr>
          </w14:shadow>
          <w:lang w:val="en-US"/>
        </w:rPr>
      </w:pPr>
      <w:bookmarkStart w:id="0" w:name="_GoBack"/>
      <w:bookmarkEnd w:id="0"/>
    </w:p>
    <w:p>
      <w:pPr>
        <w:jc w:val="center"/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i/>
          <w:iCs/>
          <w:sz w:val="44"/>
          <w:szCs w:val="44"/>
          <w:lang w:val="en-US"/>
        </w:rPr>
      </w:pPr>
      <w:r>
        <w:rPr>
          <w:rFonts w:ascii="Arial Narrow" w:hAnsi="Arial Narrow"/>
          <w:b/>
          <w:bCs/>
          <w:i/>
          <w:iCs/>
          <w:sz w:val="44"/>
          <w:szCs w:val="44"/>
          <w:lang w:val="en-US"/>
        </w:rPr>
        <w:t xml:space="preserve">NAME :  PRADEEP B </w:t>
      </w:r>
    </w:p>
    <w:p>
      <w:pPr>
        <w:rPr>
          <w:rFonts w:ascii="Arial Narrow" w:hAnsi="Arial Narrow"/>
          <w:b/>
          <w:bCs/>
          <w:i/>
          <w:iCs/>
          <w:sz w:val="44"/>
          <w:szCs w:val="44"/>
          <w:lang w:val="en-US"/>
        </w:rPr>
      </w:pPr>
      <w:r>
        <w:rPr>
          <w:rFonts w:ascii="Arial Narrow" w:hAnsi="Arial Narrow"/>
          <w:b/>
          <w:bCs/>
          <w:i/>
          <w:iCs/>
          <w:sz w:val="44"/>
          <w:szCs w:val="44"/>
          <w:lang w:val="en-US"/>
        </w:rPr>
        <w:t>REG NO : 192121092</w:t>
      </w:r>
    </w:p>
    <w:p>
      <w:pPr>
        <w:rPr>
          <w:rFonts w:ascii="Arial Narrow" w:hAnsi="Arial Narrow"/>
          <w:b/>
          <w:bCs/>
          <w:sz w:val="40"/>
          <w:szCs w:val="40"/>
          <w:lang w:val="en-US"/>
        </w:rPr>
      </w:pPr>
    </w:p>
    <w:p>
      <w:pPr>
        <w:rPr>
          <w:rFonts w:ascii="Arial Narrow" w:hAnsi="Arial Narrow"/>
          <w:b/>
          <w:bCs/>
          <w:i/>
          <w:i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i/>
          <w:iCs/>
          <w:sz w:val="44"/>
          <w:szCs w:val="44"/>
          <w:lang w:val="en-US"/>
        </w:rPr>
      </w:pPr>
      <w:r>
        <w:rPr>
          <w:rFonts w:ascii="Arial Narrow" w:hAnsi="Arial Narrow"/>
          <w:b/>
          <w:bCs/>
          <w:i/>
          <w:iCs/>
          <w:sz w:val="44"/>
          <w:szCs w:val="44"/>
          <w:lang w:val="en-US"/>
        </w:rPr>
        <w:t xml:space="preserve">                                 DAY-5</w:t>
      </w:r>
    </w:p>
    <w:p>
      <w:pPr>
        <w:rPr>
          <w:rFonts w:ascii="Arial Narrow" w:hAnsi="Arial Narrow"/>
          <w:b/>
          <w:bCs/>
          <w:i/>
          <w:iCs/>
          <w:sz w:val="44"/>
          <w:szCs w:val="44"/>
          <w:lang w:val="en-US"/>
        </w:rPr>
      </w:pPr>
      <w:r>
        <w:rPr>
          <w:rFonts w:ascii="Arial Narrow" w:hAnsi="Arial Narrow"/>
          <w:b/>
          <w:bCs/>
          <w:i/>
          <w:iCs/>
          <w:sz w:val="44"/>
          <w:szCs w:val="44"/>
          <w:lang w:val="en-US"/>
        </w:rPr>
        <w:t xml:space="preserve">                            ASSESMENT</w:t>
      </w:r>
    </w:p>
    <w:p>
      <w:pPr>
        <w:rPr>
          <w:rFonts w:ascii="Arial Narrow" w:hAnsi="Arial Narrow"/>
          <w:b/>
          <w:bCs/>
          <w:i/>
          <w:iCs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1. Write a R program to Create the following details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a. x= sample(-50:50, 10, replace=TRUE).and print the value of x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v = sample(-50:50, 10, replace=TRUE)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print("Content of the vector:")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print("10 random integer values between -50 and +50:")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print(v)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"Content of the vector:"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"10 random integer values between -50 and +50:"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[1]  31 -13 -21  42  49 -39  20  12  39  -2 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b. To create a sequence of numbers from 20 to 50 and find the mean of numbers from 20 to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50 and sum of numbers from 20 to 50.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print("Sequence of numbers from 20 to 50:")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print(seq(20,50))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print("Mean of numbers from 20 to 50:")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print(mean(20:50))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print("Sum of numbers from 20 to 50:")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print(sum(20:50))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"Sequence of numbers from 20 to 50:"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20 21 22 23 24 25 26 27 28 29 30 31 32 33 34 35 36 37 38 39 40 41 42 43 44 45 46 47 48 49 50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"Mean of numbers from 20 to 50:"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35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"Sum of numbers from 20 to 50:"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1085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2. To create an array of two 3x3 matrices each with 3 rows and 3 columns from two given two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vectors.vector1 = c(1,3,4,5) and vector2 = c(10,11,12,13,14,15)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a. Print vector1, vector2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b. Print new array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print("Two vectors of different lengths:")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v1 =  c(1,3,4,5)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v2 =  c(10,11,12,13,14,15)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print(v1)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print(v2)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result = array(c(v1,v2),dim = c(3,3,2))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print("New array:")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print(result)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"Two vectors of different lengths:"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1 3 4 5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10 11 12 13 14 15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"New array:"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, , 1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   [,1] [,2] [,3]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[1,]    1    5   12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[2,]    3   10   13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[3,]    4   11   14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, , 2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   [,1] [,2] [,3]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[1,]   15    4   11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[2,]    1    5   12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[3,]    3   10   13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3. Write a R program to merge two given lists into one list. n1 = list (1,2,3) c1 = list(&amp;quot;Raja&amp;quot;,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&amp;quot;Rani&amp;quot;, &amp;quot;Prince&amp;quot;)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n1 = list(1,2,3)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c1 = list("Raja", "Rani", "Prince")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print("Original lists:")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print(n1)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print(c1)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print("Merge the said lists:")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mlist =  c(n1, c1)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print("New merged list:")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print(mlist)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"Merge the said lists:"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"New merged list:"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[[1]]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1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[[2]]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2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[[3]]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3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[[4]]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"Raja"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[[5]]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"Rani"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[[6]]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"Prince"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i) Write a R program to convert a given list to vector.n1 = list (1,2,3)c1 = list(4,5,6)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n1 = list(1,2,3)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c1 = list(4,5,6)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print("Original lists:")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print(n1)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print(c1)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print("Convert the lists to vectors:")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v1 = unlist(n1)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v2 = unlist(c1)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print(v1)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print(v2)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print("Add two vectors:")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v = v1 + v2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print("New vector:")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print(v)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"Original lists:"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[[1]]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1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[[2]]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2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[[3]]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3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[[1]]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4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[[2]]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5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[[3]]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6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"Convert the lists to vectors:"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1 2 3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4 5 6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"Add two vectors:"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"New vector:"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[1] 5 7 9 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4. Consider A=matrix(c(2,0,1,3),ncol=2) and B=matrix(c(5,2,4,-1), ncol=2).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a) Find A + B b) Find A – B c) Find A * B d) Find 3A + 3B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a) 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 = matrix(c(2,0,1,3), ncol=2)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B = matrix(c(5,2,4,-1), ncol=2)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A+B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     [,1] [,2]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[1,]    7    5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[2,]    2    2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b) 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 = matrix(c(2,0,1,3), ncol=2)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B = matrix(c(5,2,4,-1), ncol=2)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A-B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     [,1] [,2]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[1,]   -3   -3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[2,]   -2    4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c) 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 = matrix(c(2,0,1,3), ncol=2)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B = matrix(c(5,2,4,-1), ncol=2)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A*B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[,1] [,2]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[1,]   10    4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[2,]    0   -3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d)  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 = matrix(c(2,0,1,3), ncol=2)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B = matrix(c(5,2,4,-1), ncol=2)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3A + 3B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5. Write a nested loop, where the outer for() loop increments “a” 3 times, and the inner for() loop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increments “b” 3 times. The break statement exits the inner for() loop after 2 incrementations. The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nested loop prints the values of variables, “a” and “b“.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for(a in 1:3){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for(b in 1:3){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if(b &gt; 2)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  break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print(paste("a =", a, "b =", b))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}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"a = 1 b = 1"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"a = 1 b = 2"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"a = 2 b = 1"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"a = 2 b = 2"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"a = 3 b = 1"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"a = 3 b = 2"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6. (a) Suppose we have a fruit basket with 20 apples. Store the number of apples in a variable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my_apples.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(b) Every tasty fruit basket needs oranges, so we decide to add six oranges. As a data analyst , the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reflex is to immediately create a variable my_oranges and assign the value 6 to it. Next , calculate how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many pieces of fruit we have in total in the variable my_fruit.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Assign a value to the variables my_apples and my_oranges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my_apples &lt;- 5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my_oranges &lt;- 6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Add these two variables together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my_apples + my_oranges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Create the variable my_fruit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my_fruit &lt;- my_apples + my_oranges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Assign a value to the variables my_apples and my_oranges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my_apples &lt;- 5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my_oranges &lt;- 6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&gt;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Add these two variables together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my_apples + my_oranges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11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&gt;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Create the variable my_fruit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my_fruit &lt;- my_apples + my_oranges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Assign a value to the variables my_apples and my_oranges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my_apples &lt;- 5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my_oranges &lt;- 6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&gt;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Add these two variables together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my_apples + my_oranges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11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&gt;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Create the variable my_fruit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my_fruit &lt;- my_apples + my_oranges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&gt;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see result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my_fruit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11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7. Perform the following operations using R: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a. Initialize 3 character variables named age,employed and salary.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b. Transform age to numeric type and store in the variable age_clean.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c. Initialize employed_clean with the result obtained by converting employed to logical type.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d. Convert the respondent’s salary to a numeric and store it in the variable salary_clean.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Part (a)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age &lt;- "25"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employed &lt;- "TRUE"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salary &lt;- "$5000"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&gt;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Part (b)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age_clean &lt;- as.numeric(age)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age_clean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Part (c)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employed_clean &lt;- as.logical(employed)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employed_clean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Part (d)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salary_clean &lt;- as.numeric(gsub("[^0-9]", "", salary))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salary_clean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25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TRUE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5000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8. Create the following vectors in R.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a = (5,10, 15, 20, ..., 160)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b = (87, 86, 85, ..., 56)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Use vector arithmetic to multiply these vectors and call the result d. Select subsets of d to identify the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following.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(a) What are the 19th, 20th, and 21st elements of d?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(b) What are all of the elements of d which are less than 2000?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(c) How many elements of d are greater than 6000?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a&lt;-seq(from=5 ,to=160, by=5) # Create a vector a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print(a)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length(a)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b&lt;-seq(from=87,to=56,by=-1)# Create a vector b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print(b)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length(b)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d&lt;-a*b # Use vector arithmetic to multiply these vectors and call the result ‘d’.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print(d)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d&lt;-a*b # Use vector arithmetic to multiply these vectors and call the result ‘d’.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print(d)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j&lt;-d&lt;2000 #What are all of the elements of d which are less than 2000?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d[j]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k&lt;-d&gt;6000 # How many elements of d are greater than 6000?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length(d[k])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 [1]   5  10  15  20  25  30  35  40  45  50  55  60  65  70  75  80  85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[18]  90  95 100 105 110 115 120 125 130 135 140 145 150 155 160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[1] 32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 [1] 87 86 85 84 83 82 81 80 79 78 77 76 75 74 73 72 71 70 69 68 67 66 65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[24] 64 63 62 61 60 59 58 57 56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[1] 32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 [1]  435  860 1275 1680 2075 2460 2835 3200 3555 3900 4235 4560 4875 5180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[15] 5475 5760 6035 6300 6555 6800 7035 7260 7475 7680 7875 8060 8235 8400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[29] 8555 8700 8835 8960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[1] 6555 6800 7035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[1]  435  860 1275 1680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[1] 16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9. You have an employee data-set, which comprises of two columns-&amp;gt;”name” and designation”, add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a third column which would indicate the current date and time.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This is the employee data-set: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create the employee data-set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employee &lt;- data.frame(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name = c("john", "sam", "raj", "amy", "anne"),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designation = c("ceo", "ceo", "sde", "coo", "analyst")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add the current date and time as the third column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employee$datetime &lt;- Sys.time()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print the updated employee data-set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print(employee)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name designation            datetime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  john         ceo 2023-03-24 14:25:12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   sam         ceo 2023-03-24 14:25:12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3   raj         sde 2023-03-24 14:25:12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4   amy         coo 2023-03-24 14:25:12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5  anne     analyst 2023-03-24 14:25:12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10. Implement a multiplication game. A while loop that gives the user two random numbers from 2 to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12 and asks the user to multiply them. Only exit the loop after five correct answers. Try using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as.integer(readline())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correct_answers &lt;- 0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while (correct_answers &lt; 5)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num1 &lt;- sample(2:12, 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num2 &lt;- sample(2:12, 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cat("What is", num1, "*", num2, "?\n")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answer &lt;- as.integer(readline())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if (answer == num1 * num2)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cat("Correct!\n")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correct_answers &lt;- correct_answers + 1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} else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cat("Incorrect. The correct answer is", num1 * num2, "\n")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What is 12 * 9 ?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cat("Congratulations, you answered 5 questions correctly!")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11. Create a Attendance sheet of the course “R Programming”.All are present for the course and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total strength of the students is 30. There are 15 male students register number from 191611258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to 191611272 and 15 female students of Register number from 191611273 to 191611287. Use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data frames to create the Attendance Sheet.(Refer the Sample attendance sheet for 6 students is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given below)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Create a data frame for male students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male_regno &lt;- 191611258:191611272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male_attendance &lt;- rep("PRESENT", 15)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male_df &lt;- data.frame(regno = male_regno, gender = "MALE", attendance = male_attendance)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Create a data frame for female students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female_regno &lt;- 191611273:191611287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female_attendance &lt;- rep("PRESENT", 15)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female_df &lt;- data.frame(regno = female_regno, gender = "FEMALE", attendance = female_attendance)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Combine the two data frames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attendance_sheet &lt;- rbind(male_df, female_df)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Print the attendance sheet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print(attendance_sheet)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     regno gender attendance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  191611258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  191611259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3  191611260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4  191611261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5  191611262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6  191611263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7  191611264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8  191611265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9  191611266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10 191611267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11 191611268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12 191611269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13 191611270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14 191611271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15 191611272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16 191611273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17 191611274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18 191611275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19 191611276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20 191611277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21 191611278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22 191611279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23 191611280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24 191611281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25 191611282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26 191611283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27 191611284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28 191611285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29 191611286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30 191611287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12. Create two vectors named v and w with the following contents: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v :21,55,84,12,13,15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w : 9,44,22,33,14,35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A) Print the length of the vectors B) Print all elements of the vectors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C) Print the sum of the elements in each vector. D)Find the mean of each vector. (Use R&amp;#39;s mean() function)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E) Add vectors v and w. F) Multiply vectors v and w.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G) In vector v select all elements that are greater than 2.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H) In vector w select all elements that are less than 20.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Create the vectors v and w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v &lt;- c(21, 55, 84, 12, 13, 15)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w &lt;- c(9, 44, 22, 33, 14, 35)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A) Print the length of the vectors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cat("Length of v:", length(v), "\n")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Length of v: 6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cat("Length of w:", length(w), "\n\n")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Length of w: 6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B) Print all elements of the vectors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cat("Elements of v:", v, "\n")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Elements of v: 21 55 84 12 13 15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cat("Elements of w:", w, "\n\n")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Elements of w: 9 44 22 33 14 35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C) Print the sum of the elements in each vector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cat("Sum of v:", sum(v), "\n")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Sum of v: 200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cat("Sum of w:", sum(w), "\n\n")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Sum of w: 157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D) Find the mean of each vector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cat("Mean of v:", mean(v), "\n")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Mean of v: 33.33333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cat("Mean of w:", mean(w), "\n\n")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Mean of w: 26.16667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E) Add vectors v and w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cat("Sum of v and w:", v + w, "\n\n")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Sum of v and w: 30 99 106 45 27 50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F) Multiply vectors v and w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cat("Product of v and w:", v * w, "\n\n")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Product of v and w: 189 2420 1848 396 182 525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G) In vector v select all elements that are greater than 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cat("Elements of v greater than 2:", v[v &gt; 2], "\n\n")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Elements of v greater than 2: 21 55 84 12 13 15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H) In vector w select all elements that are less than 20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cat("Elements of w less than 20:", w[w &lt; 20], "\n\n")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Elements of w less than 20: 9 14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13. lapply function is applied to all elements of the input and it returns a list and saaply function is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applied to all elements of the input and it returns a vector. Demonstrate the use of sapply and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lapply with the following vector.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movies&amp;lt;- c(&amp;quot;SPYDERMAN&amp;quot;,&amp;quot;BATMAN&amp;quot;,&amp;quot;VERTIGO&amp;quot;,&amp;quot;CHINATOWN&amp;quot;)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Convert these elements of vector into lowercase letters.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create the vector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movies &lt;- c("SPYDERMAN", "BATMAN", "VERTIGO", "CHINATOWN")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use lapply to convert the elements to lowercase letters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lapply(movies, tolower)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use sapply to convert the elements to lowercase letters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sapply(movies, tolower)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lapply output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[[1]]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"spyderman"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[[2]]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"batman"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[[3]]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"vertigo"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[[4]]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"chinatown"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sapply output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"spyderman" "batman"    "vertigo"   "chinatown"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14. Create dataframe dataframe1 with the following vectors,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Mark1=c(35,45,67)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Mark2=c(56,89,99)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Mark3=c(78,75,83)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Use sapply and lapply function to find minimum marks ,maximum mark and average of all marks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create the data-frame with the given vectors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dataframe1 &lt;- data.frame(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Mark1 = c(35, 45, 67),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Mark2 = c(56, 89, 99),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Mark3 = c(78, 75, 83)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use sapply to find minimum, maximum, and average marks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sapply(dataframe1, min)  # minimum marks for each subject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sapply(dataframe1, max)  # maximum marks for each subject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sapply(dataframe1, mean) # average marks for each subject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use lapply to find minimum, maximum, and average marks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lapply(dataframe1, min)  # minimum marks for each subject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lapply(dataframe1, max)  # maximum marks for each subject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lapply(dataframe1, mean) # average marks for each subject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sapply output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Mark1 Mark2 Mark3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 35    56    75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Mark1 Mark2 Mark3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 67    99    83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 Mark1    Mark2    Mark3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46.00000 87.66667 78.66667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lapply output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$Mark1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35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$Mark2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56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$Mark3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75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$Mark1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67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$Mark2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99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$Mark3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83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$Mark1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46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$Mark2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87.66667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$Mark3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78.66667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15. Write a R Program :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a. To find the multiplication table (from 1 to 10)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b. To find factorial of number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c. To check if the input number is odd or even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d. To check if the input number is prime or not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e. To find sum of natural numbers up-to 10, without formula using loop statement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CODE: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Using a loop to calculate the sum of natural numbers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sum &lt;- 0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for(i in 1:10)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sum &lt;- sum + i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Print the result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cat("The sum of natural numbers up to 10 is:", sum)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The sum of natural numbers up to 10 is: 55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Using a loop to calculate the factorial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factorial &lt;- function(n)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result &lt;- 1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for(i in 1:n)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result &lt;- result * i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return(result)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Example usage: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factorial(5) # Returns 120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120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Using modulo operator to check if number is even or odd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is_even &lt;- function(n)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if(n %% 2 == 0)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return(TRUE)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} else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return(FALSE)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Example usage: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is_even(4) # Returns TRUE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TRUE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is_even(5) # Returns FALSE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FALSE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Using a loop to check if number is prime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is_prime &lt;- function(n)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if(n == 1)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return(FALSE)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for(i in 2:(n-1))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if(n %% i == 0)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  return(FALSE)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return(TRUE)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Example usage: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is_prime(7) # Returns TRUE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TRUE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is_prime(8) # Returns FALSE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FALSE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Using a loop to calculate the sum of natural numbers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sum &lt;- 0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for(i in 1:10)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sum &lt;- sum + i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Print the result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cat("The sum of natural numbers up to 10 is:", sum)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The sum of natural numbers up to 10 is: 55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16. a. Create a data frame from four given vectors.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name =c (&amp;#39;Anastasia&amp;#39;, &amp;#39;Dima&amp;#39;, &amp;#39;Katherine&amp;#39;, &amp;#39;James&amp;#39;, &amp;#39;Emily&amp;#39;, &amp;#39;Michael&amp;#39;, &amp;#39;Matthew&amp;#39;, &amp;#39;Laura’, &amp;#39;Kevin&amp;#39;,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&amp;#39;Jonas&amp;#39;)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score = c (12.5, 9, 16.5, 12, 9, 20, 14.5, 13.5, 8, 19)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attempts =c (1, 3, 2, 3, 2, 3, 1, 1, 2, 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qualify = c (&amp;#39;yes&amp;#39;, &amp;#39;no&amp;#39;, &amp;#39;yes&amp;#39;, &amp;#39;no&amp;#39;, &amp;#39;no&amp;#39;, &amp;#39;yes&amp;#39;, &amp;#39;yes&amp;#39;, &amp;#39;no&amp;#39;, &amp;#39;no&amp;#39;, &amp;#39;yes&amp;#39;)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b. Write a R program to extract first two rows from a given data frame.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c. Write a R program to extract 3rd and 5th rows with 1st and 3rd columns from a given data frame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d. Find the average score with respect to first, second, and third attempts. Don’t use any special in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build function for this task.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e. Write a R program to create a list containing a vector, a matrix and a list and give names to the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elements in the list. Access and print the first and second element of the list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CODE: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a)name &lt;- c('Anastasia', 'Dima', 'Katherine', 'James', 'Emily', 'Michael', 'Matthew', 'Laura', 'Kevin', 'Jonas')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score &lt;- c(12.5, 9, 16.5, 12, 9, 20, 14.5, 13.5, 8, 19)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attempts &lt;- c(1, 3, 2, 3, 2, 3, 1, 1, 2, 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qualify &lt;- c('yes', 'no', 'yes', 'no', 'no', 'yes', 'yes', 'no', 'no', 'yes')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dataframe1 &lt;- data.frame(name, score, attempts, qualify)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b)first_two_rows &lt;- dataframe1[1:2,]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c)third_fifth_rows &lt;- dataframe1[c(3,5), c(1,3)]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d)# Using for loop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avg_score &lt;- numeric(3)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for(i in 1:3)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avg_score[i] &lt;- mean(dataframe1$score[dataframe1$attempts == i])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}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Using sapply function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avg_score &lt;- sapply(1:3, function(x) mean(dataframe1$score[dataframe1$attempts == x]))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e)my_list &lt;- list(vec = c(1,2,3), mat = matrix(1:6, nrow = 2), lst = list("a", "b", "c"))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names(my_list) &lt;- c("vector", "matrix", "list")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Accessing the first and second elements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print(my_list$vector)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print(my_list$matrix)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50</Pages>
  <Words>3074</Words>
  <Characters>13899</Characters>
  <Lines>861</Lines>
  <Paragraphs>570</Paragraphs>
  <CharactersWithSpaces>16964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kumardhanush29092003@outlook.com</dc:creator>
  <cp:lastModifiedBy>vivo user</cp:lastModifiedBy>
  <cp:revision>2</cp:revision>
  <dcterms:created xsi:type="dcterms:W3CDTF">2023-03-24T08:33:00Z</dcterms:created>
  <dcterms:modified xsi:type="dcterms:W3CDTF">2023-03-27T00:25:25Z</dcterms:modified>
</cp:coreProperties>
</file>